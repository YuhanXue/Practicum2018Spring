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5327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36"/>
        <w:gridCol w:w="4636"/>
      </w:tblGrid>
      <w:tr w:rsidR="00D92B95" w14:paraId="72D4074D" w14:textId="77777777" w:rsidTr="00DD5B12">
        <w:trPr>
          <w:trHeight w:val="1427"/>
        </w:trPr>
        <w:tc>
          <w:tcPr>
            <w:tcW w:w="5337" w:type="dxa"/>
            <w:vAlign w:val="bottom"/>
          </w:tcPr>
          <w:p w14:paraId="244DF611" w14:textId="77777777" w:rsidR="00C84833" w:rsidRDefault="00D81271" w:rsidP="00A35550">
            <w:pPr>
              <w:pStyle w:val="aa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D137380B70C549F5A1125A88CF1AEA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35550">
                  <w:t>Li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2C6412CE89A4F22A634148921C7BD6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35550">
                  <w:t>Cheng</w:t>
                </w:r>
              </w:sdtContent>
            </w:sdt>
          </w:p>
        </w:tc>
        <w:tc>
          <w:tcPr>
            <w:tcW w:w="4636" w:type="dxa"/>
            <w:vAlign w:val="bottom"/>
          </w:tcPr>
          <w:tbl>
            <w:tblPr>
              <w:tblStyle w:val="a9"/>
              <w:tblW w:w="4997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85"/>
              <w:gridCol w:w="448"/>
            </w:tblGrid>
            <w:tr w:rsidR="00932D92" w:rsidRPr="009D0878" w14:paraId="1E1D5A21" w14:textId="77777777" w:rsidTr="00DD5B12">
              <w:trPr>
                <w:trHeight w:val="204"/>
              </w:trPr>
              <w:tc>
                <w:tcPr>
                  <w:tcW w:w="418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DE5ACA3" w14:textId="77777777" w:rsidR="004E2970" w:rsidRPr="009D0878" w:rsidRDefault="00D81271" w:rsidP="00A3555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09105D4E94A40258EFB18139C610EC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35550">
                        <w:t>West Long Branch, New jersey</w:t>
                      </w:r>
                    </w:sdtContent>
                  </w:sdt>
                </w:p>
              </w:tc>
              <w:tc>
                <w:tcPr>
                  <w:tcW w:w="4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F1CC77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50A196D" wp14:editId="7F7E5B1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CF68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91BD1E7" w14:textId="77777777" w:rsidTr="00DD5B12">
              <w:trPr>
                <w:trHeight w:val="21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F0D5FADA03C948EDBE2F07272BEED96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6717706A" w14:textId="77777777" w:rsidR="00932D92" w:rsidRPr="009D0878" w:rsidRDefault="00A35550" w:rsidP="00A35550">
                      <w:pPr>
                        <w:pStyle w:val="ContactInfo"/>
                      </w:pPr>
                      <w:r>
                        <w:t>7322689037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094076D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2D78674E" wp14:editId="7F1FE3C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D5DB2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91A5A04" w14:textId="77777777" w:rsidTr="00DD5B12">
              <w:trPr>
                <w:trHeight w:val="39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5849BDD2278745A39E5850CB2776AE2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0B503C73" w14:textId="2A050BDF" w:rsidR="00932D92" w:rsidRPr="009D0878" w:rsidRDefault="00C33430" w:rsidP="002E1471">
                      <w:pPr>
                        <w:pStyle w:val="ContactInfo"/>
                        <w:spacing w:line="480" w:lineRule="auto"/>
                      </w:pPr>
                      <w:r>
                        <w:t>l</w:t>
                      </w:r>
                      <w:r w:rsidR="00A35550">
                        <w:t>c1209724</w:t>
                      </w:r>
                      <w:r w:rsidR="002E1471">
                        <w:t>@gmail.com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202BBDB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0572AF07" wp14:editId="1BB14FB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AC308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BB18F0" w14:textId="77777777" w:rsidTr="00DD5B12">
              <w:trPr>
                <w:trHeight w:val="397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5FC9D984D544786B5748EB4C19398E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12FC364E" w14:textId="77777777" w:rsidR="00932D92" w:rsidRPr="009D0878" w:rsidRDefault="0096601C" w:rsidP="00932D92">
                      <w:pPr>
                        <w:pStyle w:val="ContactInfo"/>
                      </w:pPr>
                      <w:r>
                        <w:t>https:/www.linkedin.com/in/Li-Cheng-Leroy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70BC028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C4C3E2D" wp14:editId="13FA399D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6347A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2D7C312" w14:textId="77777777" w:rsidTr="00DD5B12">
              <w:trPr>
                <w:trHeight w:val="100"/>
              </w:trPr>
              <w:tc>
                <w:tcPr>
                  <w:tcW w:w="4185" w:type="dxa"/>
                  <w:tcMar>
                    <w:left w:w="720" w:type="dxa"/>
                    <w:right w:w="29" w:type="dxa"/>
                  </w:tcMar>
                </w:tcPr>
                <w:p w14:paraId="5FB8AC17" w14:textId="77777777" w:rsidR="00932D92" w:rsidRPr="009D0878" w:rsidRDefault="00932D92" w:rsidP="00986D42">
                  <w:pPr>
                    <w:pStyle w:val="ContactInfo"/>
                    <w:jc w:val="left"/>
                  </w:pPr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4AAEE6C4" w14:textId="77777777" w:rsidR="00932D92" w:rsidRPr="009D0878" w:rsidRDefault="00932D92" w:rsidP="00A35550">
                  <w:pPr>
                    <w:pStyle w:val="Icons"/>
                    <w:jc w:val="left"/>
                  </w:pPr>
                </w:p>
              </w:tc>
            </w:tr>
          </w:tbl>
          <w:p w14:paraId="1A636986" w14:textId="77777777" w:rsidR="00D92B95" w:rsidRDefault="00D92B95" w:rsidP="009D3336">
            <w:pPr>
              <w:pStyle w:val="a5"/>
            </w:pPr>
          </w:p>
        </w:tc>
      </w:tr>
    </w:tbl>
    <w:p w14:paraId="4B291C11" w14:textId="77777777" w:rsidR="00C43D65" w:rsidRDefault="00A35550" w:rsidP="00A35550">
      <w:pPr>
        <w:pStyle w:val="1"/>
      </w:pPr>
      <w:r w:rsidRPr="00A35550">
        <w:t>Career Objective</w:t>
      </w:r>
    </w:p>
    <w:p w14:paraId="0217E195" w14:textId="2C560767" w:rsidR="00F22986" w:rsidRPr="00A35550" w:rsidRDefault="00BE1746" w:rsidP="00F22986">
      <w:pPr>
        <w:rPr>
          <w:lang w:eastAsia="zh-CN"/>
        </w:rPr>
      </w:pPr>
      <w:r w:rsidRPr="00BE1746">
        <w:t xml:space="preserve">International student currently attending Monmouth </w:t>
      </w:r>
      <w:proofErr w:type="gramStart"/>
      <w:r w:rsidRPr="00BE1746">
        <w:t>University  i</w:t>
      </w:r>
      <w:r w:rsidR="009438D7">
        <w:t>n</w:t>
      </w:r>
      <w:proofErr w:type="gramEnd"/>
      <w:r w:rsidR="009438D7">
        <w:t xml:space="preserve"> New Jersey seeks a summer 2019</w:t>
      </w:r>
      <w:r w:rsidRPr="00BE1746">
        <w:t xml:space="preserve"> Internship or full-time job with an American firm in the area of software development. Eligible to work via F1- v</w:t>
      </w:r>
      <w:r w:rsidR="005A6258">
        <w:t xml:space="preserve">isa regulations </w:t>
      </w:r>
      <w:r w:rsidR="00B7586D">
        <w:t>(</w:t>
      </w:r>
      <w:r w:rsidR="00294BDF">
        <w:t>3 years</w:t>
      </w:r>
      <w:r w:rsidR="000002DF">
        <w:t xml:space="preserve">’ </w:t>
      </w:r>
      <w:r w:rsidR="00051AF4">
        <w:t>OPT).</w:t>
      </w:r>
      <w:bookmarkStart w:id="0" w:name="_GoBack"/>
      <w:bookmarkEnd w:id="0"/>
    </w:p>
    <w:p w14:paraId="7C9C5404" w14:textId="77777777" w:rsidR="00AD13CB" w:rsidRDefault="00D81271" w:rsidP="00AD13CB">
      <w:pPr>
        <w:pStyle w:val="1"/>
      </w:pPr>
      <w:sdt>
        <w:sdtPr>
          <w:alias w:val="Skills:"/>
          <w:tag w:val="Skills:"/>
          <w:id w:val="-891506033"/>
          <w:placeholder>
            <w:docPart w:val="1D7E2B29B9164B6A996739262EF9FAF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1B2825B" w14:textId="77777777" w:rsidTr="00564951">
        <w:tc>
          <w:tcPr>
            <w:tcW w:w="4680" w:type="dxa"/>
          </w:tcPr>
          <w:p w14:paraId="14500A08" w14:textId="2E9E94C9" w:rsidR="005B1D68" w:rsidRDefault="003E285A" w:rsidP="00BC7376">
            <w:pPr>
              <w:pStyle w:val="a"/>
              <w:numPr>
                <w:ilvl w:val="0"/>
                <w:numId w:val="4"/>
              </w:numPr>
            </w:pPr>
            <w:r>
              <w:t xml:space="preserve">Ability to navigate around IntelliJ, Android studio </w:t>
            </w:r>
            <w:proofErr w:type="spellStart"/>
            <w:r>
              <w:t>pycharm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 xml:space="preserve">, visual </w:t>
            </w:r>
            <w:proofErr w:type="spellStart"/>
            <w:proofErr w:type="gramStart"/>
            <w:r>
              <w:t>studio</w:t>
            </w:r>
            <w:r w:rsidR="007F7794">
              <w:t>,Eclipse</w:t>
            </w:r>
            <w:proofErr w:type="spellEnd"/>
            <w:proofErr w:type="gramEnd"/>
          </w:p>
          <w:p w14:paraId="5D9D8097" w14:textId="77777777" w:rsidR="00752315" w:rsidRDefault="003E285A" w:rsidP="003E285A">
            <w:pPr>
              <w:pStyle w:val="a"/>
              <w:numPr>
                <w:ilvl w:val="0"/>
                <w:numId w:val="4"/>
              </w:numPr>
            </w:pPr>
            <w:r>
              <w:t xml:space="preserve">Programming Languages: Java, C++/C, Python, HTML, </w:t>
            </w:r>
            <w:proofErr w:type="gramStart"/>
            <w:r>
              <w:t>SQL,  CSS</w:t>
            </w:r>
            <w:proofErr w:type="gramEnd"/>
            <w:r>
              <w:t>, JavaScript, C#</w:t>
            </w:r>
          </w:p>
          <w:p w14:paraId="7E5AF6B8" w14:textId="6EA07736" w:rsidR="003E285A" w:rsidRPr="004937AE" w:rsidRDefault="003E285A" w:rsidP="005C7D85">
            <w:pPr>
              <w:pStyle w:val="a"/>
              <w:numPr>
                <w:ilvl w:val="0"/>
                <w:numId w:val="4"/>
              </w:numPr>
            </w:pPr>
            <w:r>
              <w:t xml:space="preserve">Develop technology with </w:t>
            </w:r>
            <w:proofErr w:type="spellStart"/>
            <w:r w:rsidR="00474B65">
              <w:t>M</w:t>
            </w:r>
            <w:r w:rsidR="005C7D85">
              <w:t>ysql</w:t>
            </w:r>
            <w:proofErr w:type="spellEnd"/>
            <w:r w:rsidR="005C7D85">
              <w:t xml:space="preserve">, SQL server, </w:t>
            </w:r>
            <w:proofErr w:type="spellStart"/>
            <w:r w:rsidR="005C7D85">
              <w:t>Git</w:t>
            </w:r>
            <w:proofErr w:type="spellEnd"/>
            <w:r w:rsidR="005C7D85">
              <w:t>, Maven</w:t>
            </w:r>
            <w:r w:rsidR="00DF3AD4">
              <w:t xml:space="preserve">, Restful </w:t>
            </w:r>
            <w:proofErr w:type="spellStart"/>
            <w:r w:rsidR="00DF3AD4">
              <w:t>Webservice</w:t>
            </w:r>
            <w:proofErr w:type="spellEnd"/>
            <w:r w:rsidR="00474B65">
              <w:t xml:space="preserve">, </w:t>
            </w:r>
            <w:proofErr w:type="spellStart"/>
            <w:r w:rsidR="00474B65">
              <w:t>Tensorflow</w:t>
            </w:r>
            <w:proofErr w:type="spellEnd"/>
            <w:r w:rsidR="00B17035">
              <w:t>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B7F732" w14:textId="4D1A0BC2" w:rsidR="005B1D68" w:rsidRDefault="003E285A" w:rsidP="00BC7376">
            <w:pPr>
              <w:pStyle w:val="a"/>
            </w:pPr>
            <w:r>
              <w:t xml:space="preserve">Vast knowledge about </w:t>
            </w:r>
            <w:proofErr w:type="spellStart"/>
            <w:r>
              <w:t>Springboot</w:t>
            </w:r>
            <w:proofErr w:type="spellEnd"/>
            <w:r>
              <w:t xml:space="preserve">, Hibernate, </w:t>
            </w:r>
            <w:proofErr w:type="spellStart"/>
            <w:r>
              <w:t>Springmvc</w:t>
            </w:r>
            <w:proofErr w:type="spellEnd"/>
            <w:r>
              <w:t xml:space="preserve">, Bootstrap, </w:t>
            </w:r>
            <w:proofErr w:type="gramStart"/>
            <w:r>
              <w:t>ASP.net</w:t>
            </w:r>
            <w:r w:rsidR="002C13E0">
              <w:t>,</w:t>
            </w:r>
            <w:r w:rsidR="0012709C">
              <w:t>Node.js</w:t>
            </w:r>
            <w:proofErr w:type="gramEnd"/>
            <w:r w:rsidR="0012709C">
              <w:t>,</w:t>
            </w:r>
            <w:r w:rsidR="003D67E3">
              <w:t>Angular.js</w:t>
            </w:r>
            <w:r w:rsidR="00641ED0">
              <w:t>,Mybatis</w:t>
            </w:r>
            <w:r w:rsidR="009438D7">
              <w:t>,React.js</w:t>
            </w:r>
          </w:p>
          <w:p w14:paraId="6692E080" w14:textId="77777777" w:rsidR="00752315" w:rsidRDefault="003E285A" w:rsidP="00BC7376">
            <w:pPr>
              <w:pStyle w:val="a"/>
            </w:pPr>
            <w:r>
              <w:t>Quick learner and a good team player</w:t>
            </w:r>
          </w:p>
          <w:p w14:paraId="2BBB7634" w14:textId="77777777" w:rsidR="00752315" w:rsidRPr="004937AE" w:rsidRDefault="003E285A" w:rsidP="003E285A">
            <w:pPr>
              <w:pStyle w:val="a"/>
            </w:pPr>
            <w:r>
              <w:t>Agile/waterfall methodology for software development.</w:t>
            </w:r>
          </w:p>
        </w:tc>
      </w:tr>
    </w:tbl>
    <w:p w14:paraId="483FB240" w14:textId="77777777" w:rsidR="005B1D68" w:rsidRDefault="00D81271" w:rsidP="004937AE">
      <w:pPr>
        <w:pStyle w:val="1"/>
      </w:pPr>
      <w:sdt>
        <w:sdtPr>
          <w:alias w:val="Experience:"/>
          <w:tag w:val="Experience:"/>
          <w:id w:val="-898354009"/>
          <w:placeholder>
            <w:docPart w:val="3B8BD02E933946E2937F6B537CF9C675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86F503D" w14:textId="77777777" w:rsidR="0023705D" w:rsidRDefault="005C1454" w:rsidP="00513EFC">
      <w:pPr>
        <w:pStyle w:val="20"/>
        <w:rPr>
          <w:rStyle w:val="ad"/>
        </w:rPr>
      </w:pPr>
      <w:r>
        <w:t>Graduate Assistant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ad"/>
        </w:rPr>
        <w:t>Monmouth University, New Jersey</w:t>
      </w:r>
    </w:p>
    <w:p w14:paraId="38E95277" w14:textId="1F219949" w:rsidR="009F046E" w:rsidRPr="00513EFC" w:rsidRDefault="009F046E" w:rsidP="009F046E">
      <w:pPr>
        <w:pStyle w:val="30"/>
      </w:pPr>
      <w:r>
        <w:t>September 2017</w:t>
      </w:r>
      <w:r w:rsidRPr="00D413F9">
        <w:t xml:space="preserve"> –</w:t>
      </w:r>
      <w:r>
        <w:t xml:space="preserve"> present</w:t>
      </w:r>
    </w:p>
    <w:p w14:paraId="41661185" w14:textId="77777777" w:rsidR="00A12BAE" w:rsidRPr="00A12BAE" w:rsidRDefault="005C1454" w:rsidP="00A12BAE">
      <w:pPr>
        <w:pStyle w:val="affffd"/>
      </w:pPr>
      <w:r>
        <w:t>Android App for American Society of Andrology Conference</w:t>
      </w:r>
      <w:r w:rsidR="00A12BAE">
        <w:t xml:space="preserve">; </w:t>
      </w:r>
      <w:hyperlink r:id="rId9" w:history="1">
        <w:r w:rsidR="00A12BAE" w:rsidRPr="00036B80">
          <w:rPr>
            <w:rStyle w:val="affff0"/>
          </w:rPr>
          <w:t>https://github.com/Chengli888/ASA-Meeting-Application</w:t>
        </w:r>
      </w:hyperlink>
    </w:p>
    <w:p w14:paraId="03BB0199" w14:textId="77777777" w:rsidR="005C1454" w:rsidRDefault="005C1454" w:rsidP="005C1454">
      <w:pPr>
        <w:pStyle w:val="affff9"/>
        <w:numPr>
          <w:ilvl w:val="0"/>
          <w:numId w:val="13"/>
        </w:numPr>
      </w:pPr>
      <w:r>
        <w:t>Design the function that application can load information from cloud database</w:t>
      </w:r>
      <w:r w:rsidR="00A12BAE">
        <w:t xml:space="preserve"> to display them</w:t>
      </w:r>
    </w:p>
    <w:p w14:paraId="3838FBBC" w14:textId="77777777" w:rsidR="005C1454" w:rsidRDefault="005C1454" w:rsidP="005C1454">
      <w:pPr>
        <w:pStyle w:val="affff9"/>
        <w:numPr>
          <w:ilvl w:val="0"/>
          <w:numId w:val="13"/>
        </w:numPr>
      </w:pPr>
      <w:r>
        <w:t>Implement the function so that users can swipe the list to delete/add meeting</w:t>
      </w:r>
    </w:p>
    <w:p w14:paraId="7D1E3B20" w14:textId="77777777" w:rsidR="00A12BAE" w:rsidRPr="00D413F9" w:rsidRDefault="00A12BAE" w:rsidP="005C1454">
      <w:pPr>
        <w:pStyle w:val="affff9"/>
        <w:numPr>
          <w:ilvl w:val="0"/>
          <w:numId w:val="13"/>
        </w:numPr>
      </w:pPr>
      <w:r>
        <w:t>Implement the function that users can talk with each other in the Chatroom Tab</w:t>
      </w:r>
    </w:p>
    <w:p w14:paraId="29E533C2" w14:textId="77777777" w:rsidR="00D413F9" w:rsidRDefault="00B728AF" w:rsidP="00513EFC">
      <w:pPr>
        <w:pStyle w:val="20"/>
        <w:rPr>
          <w:rStyle w:val="ad"/>
        </w:rPr>
      </w:pPr>
      <w:r>
        <w:t>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proofErr w:type="gramStart"/>
      <w:r>
        <w:rPr>
          <w:rStyle w:val="ad"/>
        </w:rPr>
        <w:t>Cynono,Xuhui</w:t>
      </w:r>
      <w:proofErr w:type="spellEnd"/>
      <w:proofErr w:type="gramEnd"/>
      <w:r>
        <w:rPr>
          <w:rStyle w:val="ad"/>
        </w:rPr>
        <w:t xml:space="preserve"> District, Shanghai</w:t>
      </w:r>
    </w:p>
    <w:p w14:paraId="5EEEF6AA" w14:textId="29E971E0" w:rsidR="009F046E" w:rsidRPr="00513EFC" w:rsidRDefault="009F046E" w:rsidP="009F046E">
      <w:pPr>
        <w:pStyle w:val="30"/>
      </w:pPr>
      <w:r>
        <w:t>JANUARY 2017</w:t>
      </w:r>
      <w:r w:rsidRPr="00D413F9">
        <w:t xml:space="preserve"> –</w:t>
      </w:r>
      <w:r>
        <w:t xml:space="preserve"> JULY 2017</w:t>
      </w:r>
    </w:p>
    <w:p w14:paraId="58FF6D3F" w14:textId="6B20B48E" w:rsidR="00D413F9" w:rsidRPr="00191723" w:rsidRDefault="00B728AF" w:rsidP="00B728AF">
      <w:pPr>
        <w:pStyle w:val="affffd"/>
        <w:rPr>
          <w:rStyle w:val="affff0"/>
          <w:color w:val="595959" w:themeColor="text1" w:themeTint="A6"/>
          <w:u w:val="none"/>
        </w:rPr>
      </w:pPr>
      <w:r>
        <w:t xml:space="preserve">Online bookstore web application; </w:t>
      </w:r>
      <w:hyperlink r:id="rId10" w:history="1">
        <w:r w:rsidRPr="00036B80">
          <w:rPr>
            <w:rStyle w:val="affff0"/>
          </w:rPr>
          <w:t>https://github.com/Chengli888/bookstore_springboot</w:t>
        </w:r>
      </w:hyperlink>
    </w:p>
    <w:p w14:paraId="5A0EE692" w14:textId="77777777" w:rsidR="00B728AF" w:rsidRDefault="00B728AF" w:rsidP="00B728AF">
      <w:pPr>
        <w:pStyle w:val="affff9"/>
        <w:numPr>
          <w:ilvl w:val="0"/>
          <w:numId w:val="16"/>
        </w:numPr>
      </w:pPr>
      <w:r>
        <w:t>Build all the front-end web page</w:t>
      </w:r>
    </w:p>
    <w:p w14:paraId="08B06355" w14:textId="77777777" w:rsidR="00B728AF" w:rsidRDefault="00B728AF" w:rsidP="00B728AF">
      <w:pPr>
        <w:pStyle w:val="affff9"/>
        <w:numPr>
          <w:ilvl w:val="0"/>
          <w:numId w:val="16"/>
        </w:numPr>
      </w:pPr>
      <w:r>
        <w:t xml:space="preserve">Loop all the data and show them on the relative </w:t>
      </w:r>
      <w:proofErr w:type="spellStart"/>
      <w:r>
        <w:t>Jsp</w:t>
      </w:r>
      <w:proofErr w:type="spellEnd"/>
      <w:r>
        <w:t xml:space="preserve"> as table style</w:t>
      </w:r>
    </w:p>
    <w:p w14:paraId="71DF63C1" w14:textId="7F3490F4" w:rsidR="00B728AF" w:rsidRDefault="001830C7" w:rsidP="00B728AF">
      <w:pPr>
        <w:pStyle w:val="affff9"/>
        <w:numPr>
          <w:ilvl w:val="0"/>
          <w:numId w:val="16"/>
        </w:numPr>
      </w:pPr>
      <w:r>
        <w:t xml:space="preserve">Design </w:t>
      </w:r>
      <w:proofErr w:type="gramStart"/>
      <w:r>
        <w:t xml:space="preserve">login,  </w:t>
      </w:r>
      <w:proofErr w:type="spellStart"/>
      <w:r>
        <w:t>register</w:t>
      </w:r>
      <w:proofErr w:type="gramEnd"/>
      <w:r w:rsidR="008352C8">
        <w:t>,shopping</w:t>
      </w:r>
      <w:proofErr w:type="spellEnd"/>
      <w:r w:rsidR="008352C8">
        <w:t xml:space="preserve"> cart</w:t>
      </w:r>
      <w:r>
        <w:t xml:space="preserve"> and verify </w:t>
      </w:r>
      <w:proofErr w:type="spellStart"/>
      <w:r>
        <w:t>code</w:t>
      </w:r>
      <w:r w:rsidR="008352C8">
        <w:t>,etc</w:t>
      </w:r>
      <w:proofErr w:type="spellEnd"/>
      <w:r>
        <w:t xml:space="preserve"> function</w:t>
      </w:r>
      <w:r w:rsidR="00864CB9">
        <w:t xml:space="preserve"> with </w:t>
      </w:r>
      <w:proofErr w:type="spellStart"/>
      <w:r w:rsidR="00864CB9">
        <w:t>springboot</w:t>
      </w:r>
      <w:proofErr w:type="spellEnd"/>
      <w:r w:rsidR="00864CB9">
        <w:t xml:space="preserve"> framework </w:t>
      </w:r>
    </w:p>
    <w:p w14:paraId="2202E5F1" w14:textId="77777777" w:rsidR="001830C7" w:rsidRDefault="001830C7" w:rsidP="00B728AF">
      <w:pPr>
        <w:pStyle w:val="affff9"/>
        <w:numPr>
          <w:ilvl w:val="0"/>
          <w:numId w:val="16"/>
        </w:numPr>
      </w:pPr>
      <w:r>
        <w:t>Administrator can insert, update delete and select book from the database</w:t>
      </w:r>
    </w:p>
    <w:p w14:paraId="6E010E62" w14:textId="14B65875" w:rsidR="001830C7" w:rsidRDefault="001830C7" w:rsidP="001830C7">
      <w:pPr>
        <w:pStyle w:val="affff9"/>
        <w:numPr>
          <w:ilvl w:val="0"/>
          <w:numId w:val="16"/>
        </w:numPr>
      </w:pPr>
      <w:r>
        <w:t>Using Ajax function in JQuery to realize search book function</w:t>
      </w:r>
    </w:p>
    <w:p w14:paraId="275B8D39" w14:textId="77777777" w:rsidR="001830C7" w:rsidRDefault="001830C7" w:rsidP="001830C7">
      <w:pPr>
        <w:pStyle w:val="20"/>
        <w:rPr>
          <w:rStyle w:val="ad"/>
        </w:rPr>
      </w:pPr>
      <w:r>
        <w:lastRenderedPageBreak/>
        <w:t>Software Engineer /</w:t>
      </w:r>
      <w:r w:rsidRPr="00513EFC">
        <w:t xml:space="preserve"> </w:t>
      </w:r>
      <w:proofErr w:type="spellStart"/>
      <w:proofErr w:type="gramStart"/>
      <w:r>
        <w:rPr>
          <w:rStyle w:val="ad"/>
        </w:rPr>
        <w:t>Cynono,Xuhui</w:t>
      </w:r>
      <w:proofErr w:type="spellEnd"/>
      <w:proofErr w:type="gramEnd"/>
      <w:r>
        <w:rPr>
          <w:rStyle w:val="ad"/>
        </w:rPr>
        <w:t xml:space="preserve"> District, Shanghai</w:t>
      </w:r>
    </w:p>
    <w:p w14:paraId="5A9C9047" w14:textId="23CB90D5" w:rsidR="009F046E" w:rsidRPr="00325346" w:rsidRDefault="009F046E" w:rsidP="00325346">
      <w:pPr>
        <w:pStyle w:val="30"/>
        <w:rPr>
          <w:rStyle w:val="ad"/>
          <w:iCs w:val="0"/>
        </w:rPr>
      </w:pPr>
      <w:r>
        <w:t>September 2016</w:t>
      </w:r>
      <w:r w:rsidRPr="00D413F9">
        <w:t xml:space="preserve"> –</w:t>
      </w:r>
      <w:r>
        <w:t xml:space="preserve"> DECEMBER 2016</w:t>
      </w:r>
    </w:p>
    <w:p w14:paraId="7E459753" w14:textId="77777777" w:rsidR="001830C7" w:rsidRDefault="001830C7" w:rsidP="001830C7">
      <w:pPr>
        <w:pStyle w:val="affffd"/>
      </w:pPr>
      <w:r>
        <w:t xml:space="preserve">Parking charge system; </w:t>
      </w:r>
      <w:hyperlink r:id="rId11" w:history="1">
        <w:r w:rsidRPr="00036B80">
          <w:rPr>
            <w:rStyle w:val="affff0"/>
          </w:rPr>
          <w:t>https://github.com/Chengli888/Parking-charge-system</w:t>
        </w:r>
      </w:hyperlink>
    </w:p>
    <w:p w14:paraId="4ECB4044" w14:textId="77777777" w:rsidR="001830C7" w:rsidRDefault="001830C7" w:rsidP="001830C7">
      <w:pPr>
        <w:pStyle w:val="affff9"/>
        <w:numPr>
          <w:ilvl w:val="0"/>
          <w:numId w:val="18"/>
        </w:numPr>
      </w:pPr>
      <w:r>
        <w:t>Create login, register</w:t>
      </w:r>
      <w:r w:rsidR="008535A7">
        <w:t xml:space="preserve"> </w:t>
      </w:r>
      <w:r>
        <w:t>function (use j2EE</w:t>
      </w:r>
      <w:r w:rsidR="008535A7">
        <w:t xml:space="preserve"> technology to get relative information in cloud server to verify user login information)</w:t>
      </w:r>
    </w:p>
    <w:p w14:paraId="666D46F2" w14:textId="77777777" w:rsidR="008535A7" w:rsidRDefault="00745FA8" w:rsidP="001830C7">
      <w:pPr>
        <w:pStyle w:val="affff9"/>
        <w:numPr>
          <w:ilvl w:val="0"/>
          <w:numId w:val="18"/>
        </w:numPr>
      </w:pPr>
      <w:r>
        <w:t xml:space="preserve">Design a function that user can use a mobile device to recognize license plate </w:t>
      </w:r>
    </w:p>
    <w:p w14:paraId="09478E61" w14:textId="77777777" w:rsidR="00745FA8" w:rsidRDefault="00745FA8" w:rsidP="001830C7">
      <w:pPr>
        <w:pStyle w:val="affff9"/>
        <w:numPr>
          <w:ilvl w:val="0"/>
          <w:numId w:val="18"/>
        </w:numPr>
      </w:pPr>
      <w:r>
        <w:t>Implement a function that a system can use license plate as primary key to get relative information from the cloud server</w:t>
      </w:r>
    </w:p>
    <w:p w14:paraId="192DD843" w14:textId="77777777" w:rsidR="00B728AF" w:rsidRDefault="00745FA8" w:rsidP="00D413F9">
      <w:pPr>
        <w:pStyle w:val="affff9"/>
        <w:numPr>
          <w:ilvl w:val="0"/>
          <w:numId w:val="18"/>
        </w:numPr>
      </w:pPr>
      <w:r>
        <w:t>Application can connect to any bank to access their debit or credit card to pay parking fee</w:t>
      </w:r>
    </w:p>
    <w:p w14:paraId="5289842C" w14:textId="34BD45C2" w:rsidR="006346A4" w:rsidRDefault="00D30170" w:rsidP="00D413F9">
      <w:pPr>
        <w:pStyle w:val="affff9"/>
        <w:numPr>
          <w:ilvl w:val="0"/>
          <w:numId w:val="18"/>
        </w:numPr>
      </w:pPr>
      <w:r>
        <w:t xml:space="preserve">By </w:t>
      </w:r>
      <w:proofErr w:type="gramStart"/>
      <w:r>
        <w:t>using  Waterfall</w:t>
      </w:r>
      <w:proofErr w:type="gramEnd"/>
      <w:r>
        <w:t xml:space="preserve"> development </w:t>
      </w:r>
      <w:r>
        <w:rPr>
          <w:lang w:eastAsia="zh-CN"/>
        </w:rPr>
        <w:t>methodology  to development whole project</w:t>
      </w:r>
      <w:r>
        <w:t xml:space="preserve"> </w:t>
      </w:r>
    </w:p>
    <w:p w14:paraId="7D03257C" w14:textId="77777777" w:rsidR="00724A4C" w:rsidRDefault="00724A4C" w:rsidP="00724A4C">
      <w:pPr>
        <w:pStyle w:val="20"/>
        <w:rPr>
          <w:rStyle w:val="ad"/>
        </w:rPr>
      </w:pPr>
      <w:r>
        <w:t>Software Engineer /</w:t>
      </w:r>
      <w:r w:rsidRPr="00513EFC">
        <w:t xml:space="preserve"> </w:t>
      </w:r>
      <w:proofErr w:type="spellStart"/>
      <w:proofErr w:type="gramStart"/>
      <w:r>
        <w:rPr>
          <w:rStyle w:val="ad"/>
        </w:rPr>
        <w:t>Cynono,Xuhui</w:t>
      </w:r>
      <w:proofErr w:type="spellEnd"/>
      <w:proofErr w:type="gramEnd"/>
      <w:r>
        <w:rPr>
          <w:rStyle w:val="ad"/>
        </w:rPr>
        <w:t xml:space="preserve"> District, Shanghai</w:t>
      </w:r>
    </w:p>
    <w:p w14:paraId="7CC1FA1B" w14:textId="77777777" w:rsidR="00724A4C" w:rsidRPr="00325346" w:rsidRDefault="00724A4C" w:rsidP="00724A4C">
      <w:pPr>
        <w:pStyle w:val="30"/>
        <w:rPr>
          <w:rStyle w:val="ad"/>
          <w:iCs w:val="0"/>
        </w:rPr>
      </w:pPr>
      <w:r>
        <w:t>September 2016</w:t>
      </w:r>
      <w:r w:rsidRPr="00D413F9">
        <w:t xml:space="preserve"> –</w:t>
      </w:r>
      <w:r>
        <w:t xml:space="preserve"> DECEMBER 2016</w:t>
      </w:r>
    </w:p>
    <w:p w14:paraId="309F1CAA" w14:textId="703F0FFD" w:rsidR="00191723" w:rsidRDefault="00191723" w:rsidP="00724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1723">
        <w:rPr>
          <w:rFonts w:ascii="Times New Roman" w:hAnsi="Times New Roman" w:cs="Times New Roman"/>
          <w:sz w:val="24"/>
          <w:szCs w:val="24"/>
        </w:rPr>
        <w:t>Jidong</w:t>
      </w:r>
      <w:proofErr w:type="spellEnd"/>
      <w:r w:rsidRPr="00191723">
        <w:rPr>
          <w:rFonts w:ascii="Times New Roman" w:hAnsi="Times New Roman" w:cs="Times New Roman"/>
          <w:sz w:val="24"/>
          <w:szCs w:val="24"/>
        </w:rPr>
        <w:t>-online-shopping-website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91723">
        <w:t xml:space="preserve"> </w:t>
      </w:r>
      <w:hyperlink r:id="rId12" w:history="1">
        <w:r w:rsidRPr="001A2E0F">
          <w:rPr>
            <w:rStyle w:val="affff0"/>
            <w:rFonts w:ascii="Times New Roman" w:hAnsi="Times New Roman" w:cs="Times New Roman"/>
            <w:sz w:val="24"/>
            <w:szCs w:val="24"/>
          </w:rPr>
          <w:t>https://github.com/Chengli888/Jidong-online-shopping-website</w:t>
        </w:r>
      </w:hyperlink>
    </w:p>
    <w:p w14:paraId="6720448D" w14:textId="6D08D536" w:rsidR="006346A4" w:rsidRDefault="006346A4" w:rsidP="006346A4">
      <w:pPr>
        <w:pStyle w:val="affff9"/>
        <w:numPr>
          <w:ilvl w:val="0"/>
          <w:numId w:val="18"/>
        </w:numPr>
      </w:pPr>
      <w:r>
        <w:t xml:space="preserve">Use HTML, </w:t>
      </w:r>
      <w:proofErr w:type="gramStart"/>
      <w:r>
        <w:t>CSS ,Bootstrap</w:t>
      </w:r>
      <w:proofErr w:type="gramEnd"/>
      <w:r>
        <w:t xml:space="preserve"> </w:t>
      </w:r>
      <w:r w:rsidRPr="006346A4">
        <w:t>technology</w:t>
      </w:r>
      <w:r>
        <w:rPr>
          <w:rFonts w:hint="eastAsia"/>
          <w:lang w:eastAsia="zh-CN"/>
        </w:rPr>
        <w:t xml:space="preserve"> fin</w:t>
      </w:r>
      <w:r>
        <w:rPr>
          <w:lang w:eastAsia="zh-CN"/>
        </w:rPr>
        <w:t xml:space="preserve">ish font-end of </w:t>
      </w:r>
      <w:proofErr w:type="spellStart"/>
      <w:r>
        <w:rPr>
          <w:lang w:eastAsia="zh-CN"/>
        </w:rPr>
        <w:t>Jidong</w:t>
      </w:r>
      <w:proofErr w:type="spellEnd"/>
      <w:r>
        <w:rPr>
          <w:lang w:eastAsia="zh-CN"/>
        </w:rPr>
        <w:t>-online-shopping-website home  page</w:t>
      </w:r>
    </w:p>
    <w:p w14:paraId="6670EDE6" w14:textId="66F22615" w:rsidR="00191723" w:rsidRDefault="006346A4" w:rsidP="00724A4C">
      <w:pPr>
        <w:pStyle w:val="affff9"/>
        <w:numPr>
          <w:ilvl w:val="0"/>
          <w:numId w:val="18"/>
        </w:numPr>
      </w:pPr>
      <w:r>
        <w:rPr>
          <w:rFonts w:hint="eastAsia"/>
          <w:lang w:eastAsia="zh-CN"/>
        </w:rPr>
        <w:t xml:space="preserve">Implement all </w:t>
      </w:r>
      <w:r>
        <w:rPr>
          <w:lang w:eastAsia="zh-CN"/>
        </w:rPr>
        <w:t xml:space="preserve">Animation of home page by using 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 xml:space="preserve"> and jQuery technology.</w:t>
      </w:r>
    </w:p>
    <w:p w14:paraId="7BF7A7ED" w14:textId="4D0EF994" w:rsidR="006346A4" w:rsidRPr="006346A4" w:rsidRDefault="006346A4" w:rsidP="00724A4C">
      <w:pPr>
        <w:pStyle w:val="affff9"/>
        <w:numPr>
          <w:ilvl w:val="0"/>
          <w:numId w:val="18"/>
        </w:numPr>
      </w:pPr>
      <w:r>
        <w:rPr>
          <w:lang w:eastAsia="zh-CN"/>
        </w:rPr>
        <w:t>Use agile development methodology in this project to get what user need and what we need change in next phase every month.</w:t>
      </w:r>
    </w:p>
    <w:p w14:paraId="0ECE3E96" w14:textId="77777777" w:rsidR="0070237E" w:rsidRDefault="00D81271" w:rsidP="00725CB5">
      <w:pPr>
        <w:pStyle w:val="1"/>
      </w:pPr>
      <w:sdt>
        <w:sdtPr>
          <w:alias w:val="Education:"/>
          <w:tag w:val="Education:"/>
          <w:id w:val="543866955"/>
          <w:placeholder>
            <w:docPart w:val="99584C05850745AAB002275E9A996D44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943B578" w14:textId="509BFAF8" w:rsidR="0070237E" w:rsidRDefault="0070237E" w:rsidP="009F046E">
      <w:pPr>
        <w:pStyle w:val="30"/>
      </w:pPr>
      <w:r>
        <w:t xml:space="preserve"> </w:t>
      </w:r>
      <w:proofErr w:type="gramStart"/>
      <w:r w:rsidR="00745FA8">
        <w:t xml:space="preserve">expected </w:t>
      </w:r>
      <w:r w:rsidR="009F046E">
        <w:t xml:space="preserve"> </w:t>
      </w:r>
      <w:r w:rsidR="00745FA8">
        <w:t>january</w:t>
      </w:r>
      <w:proofErr w:type="gramEnd"/>
      <w:r w:rsidR="00745FA8">
        <w:t xml:space="preserve"> 2019</w:t>
      </w:r>
    </w:p>
    <w:p w14:paraId="5595802E" w14:textId="77777777" w:rsidR="0070237E" w:rsidRPr="00513EFC" w:rsidRDefault="00745FA8" w:rsidP="00513EFC">
      <w:pPr>
        <w:pStyle w:val="20"/>
      </w:pPr>
      <w:r>
        <w:t>Master’s in Software Engineering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ad"/>
        </w:rPr>
        <w:t>Monmouth University, West Long Branch, New Jersey</w:t>
      </w:r>
    </w:p>
    <w:p w14:paraId="63633867" w14:textId="61AC90EF" w:rsidR="0070237E" w:rsidRDefault="00745FA8" w:rsidP="00745FA8">
      <w:pPr>
        <w:pStyle w:val="affff9"/>
        <w:numPr>
          <w:ilvl w:val="0"/>
          <w:numId w:val="19"/>
        </w:numPr>
      </w:pPr>
      <w:r>
        <w:t>GPA of 3.8</w:t>
      </w:r>
      <w:r w:rsidR="00CB6B4C">
        <w:t>5</w:t>
      </w:r>
      <w:r>
        <w:t>/4.0</w:t>
      </w:r>
      <w:r w:rsidR="00CB6B4C">
        <w:t>,</w:t>
      </w:r>
      <w:r w:rsidR="00CB6B4C" w:rsidRPr="00CB6B4C">
        <w:t xml:space="preserve"> </w:t>
      </w:r>
      <w:r w:rsidR="00CB6B4C">
        <w:t>top 2% ranking</w:t>
      </w:r>
    </w:p>
    <w:p w14:paraId="3D93D78C" w14:textId="77777777" w:rsidR="0070237E" w:rsidRDefault="006E6E08" w:rsidP="0070237E">
      <w:pPr>
        <w:pStyle w:val="30"/>
      </w:pPr>
      <w:r>
        <w:t>july 2017</w:t>
      </w:r>
    </w:p>
    <w:p w14:paraId="6BC0EBCD" w14:textId="77777777" w:rsidR="0070237E" w:rsidRDefault="004E7E9C" w:rsidP="0070237E">
      <w:pPr>
        <w:pStyle w:val="20"/>
      </w:pPr>
      <w:r>
        <w:t>B</w:t>
      </w:r>
      <w:r w:rsidR="00A6532A">
        <w:t>Sc in Software Engineering</w:t>
      </w:r>
      <w:r w:rsidR="00E03F71">
        <w:t xml:space="preserve"> </w:t>
      </w:r>
      <w:r w:rsidR="0095272C">
        <w:t>/</w:t>
      </w:r>
      <w:r w:rsidR="0070237E">
        <w:t xml:space="preserve"> </w:t>
      </w:r>
      <w:proofErr w:type="spellStart"/>
      <w:r w:rsidR="00A6532A">
        <w:rPr>
          <w:rStyle w:val="ad"/>
        </w:rPr>
        <w:t>ChangShu</w:t>
      </w:r>
      <w:proofErr w:type="spellEnd"/>
      <w:r w:rsidR="00A6532A">
        <w:rPr>
          <w:rStyle w:val="ad"/>
        </w:rPr>
        <w:t xml:space="preserve"> Institute of Technology, SUZHOU, China</w:t>
      </w:r>
    </w:p>
    <w:p w14:paraId="7544374A" w14:textId="53092AE9" w:rsidR="00BC7376" w:rsidRDefault="00A6532A" w:rsidP="00BC7376">
      <w:pPr>
        <w:pStyle w:val="affff9"/>
        <w:numPr>
          <w:ilvl w:val="0"/>
          <w:numId w:val="20"/>
        </w:numPr>
      </w:pPr>
      <w:r>
        <w:t>GPA of 3.7/4.0, top 1% ranking</w:t>
      </w:r>
    </w:p>
    <w:p w14:paraId="53800F73" w14:textId="77777777" w:rsidR="00325346" w:rsidRPr="00BC7376" w:rsidRDefault="00325346" w:rsidP="00325346"/>
    <w:sectPr w:rsidR="00325346" w:rsidRPr="00BC7376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BF160" w14:textId="77777777" w:rsidR="00D81271" w:rsidRDefault="00D81271" w:rsidP="00725803">
      <w:pPr>
        <w:spacing w:after="0"/>
      </w:pPr>
      <w:r>
        <w:separator/>
      </w:r>
    </w:p>
  </w:endnote>
  <w:endnote w:type="continuationSeparator" w:id="0">
    <w:p w14:paraId="14DEA070" w14:textId="77777777" w:rsidR="00D81271" w:rsidRDefault="00D8127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BC574" w14:textId="712B0C1E" w:rsidR="005A4A49" w:rsidRDefault="005A4A4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E35C8" w14:textId="77777777" w:rsidR="00D81271" w:rsidRDefault="00D81271" w:rsidP="00725803">
      <w:pPr>
        <w:spacing w:after="0"/>
      </w:pPr>
      <w:r>
        <w:separator/>
      </w:r>
    </w:p>
  </w:footnote>
  <w:footnote w:type="continuationSeparator" w:id="0">
    <w:p w14:paraId="1CA5C1CA" w14:textId="77777777" w:rsidR="00D81271" w:rsidRDefault="00D8127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DA1A08"/>
    <w:multiLevelType w:val="hybridMultilevel"/>
    <w:tmpl w:val="912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628D6"/>
    <w:multiLevelType w:val="hybridMultilevel"/>
    <w:tmpl w:val="B21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831B1"/>
    <w:multiLevelType w:val="hybridMultilevel"/>
    <w:tmpl w:val="1954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01BD1"/>
    <w:multiLevelType w:val="hybridMultilevel"/>
    <w:tmpl w:val="B8AE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FC0629"/>
    <w:multiLevelType w:val="hybridMultilevel"/>
    <w:tmpl w:val="EB66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71249"/>
    <w:multiLevelType w:val="hybridMultilevel"/>
    <w:tmpl w:val="5BB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D51DB8"/>
    <w:multiLevelType w:val="hybridMultilevel"/>
    <w:tmpl w:val="84B8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45435"/>
    <w:multiLevelType w:val="hybridMultilevel"/>
    <w:tmpl w:val="5846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1"/>
  </w:num>
  <w:num w:numId="16">
    <w:abstractNumId w:val="9"/>
  </w:num>
  <w:num w:numId="17">
    <w:abstractNumId w:val="18"/>
  </w:num>
  <w:num w:numId="18">
    <w:abstractNumId w:val="16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50"/>
    <w:rsid w:val="000002DF"/>
    <w:rsid w:val="00025E77"/>
    <w:rsid w:val="00027312"/>
    <w:rsid w:val="00051AF4"/>
    <w:rsid w:val="00054307"/>
    <w:rsid w:val="000645F2"/>
    <w:rsid w:val="00082F03"/>
    <w:rsid w:val="000835A0"/>
    <w:rsid w:val="000934A2"/>
    <w:rsid w:val="0012709C"/>
    <w:rsid w:val="00152BA1"/>
    <w:rsid w:val="00163490"/>
    <w:rsid w:val="0018111F"/>
    <w:rsid w:val="001830C7"/>
    <w:rsid w:val="00191723"/>
    <w:rsid w:val="00196B17"/>
    <w:rsid w:val="001B0955"/>
    <w:rsid w:val="001C06F4"/>
    <w:rsid w:val="00227784"/>
    <w:rsid w:val="0023705D"/>
    <w:rsid w:val="00250A31"/>
    <w:rsid w:val="00251C13"/>
    <w:rsid w:val="002922D0"/>
    <w:rsid w:val="00294BDF"/>
    <w:rsid w:val="002C13E0"/>
    <w:rsid w:val="002E1471"/>
    <w:rsid w:val="002E761C"/>
    <w:rsid w:val="002F6AD3"/>
    <w:rsid w:val="00325346"/>
    <w:rsid w:val="00340B03"/>
    <w:rsid w:val="00380AE7"/>
    <w:rsid w:val="00393693"/>
    <w:rsid w:val="003A6943"/>
    <w:rsid w:val="003C135D"/>
    <w:rsid w:val="003D67E3"/>
    <w:rsid w:val="003E285A"/>
    <w:rsid w:val="00410BA2"/>
    <w:rsid w:val="00434074"/>
    <w:rsid w:val="00463C3B"/>
    <w:rsid w:val="00474B65"/>
    <w:rsid w:val="004937AE"/>
    <w:rsid w:val="004E2970"/>
    <w:rsid w:val="004E7E9C"/>
    <w:rsid w:val="005026DD"/>
    <w:rsid w:val="00513EFC"/>
    <w:rsid w:val="0052113B"/>
    <w:rsid w:val="00564951"/>
    <w:rsid w:val="00573BF9"/>
    <w:rsid w:val="005A2868"/>
    <w:rsid w:val="005A4A49"/>
    <w:rsid w:val="005A6258"/>
    <w:rsid w:val="005B1D68"/>
    <w:rsid w:val="005C1454"/>
    <w:rsid w:val="005C7D85"/>
    <w:rsid w:val="005D5751"/>
    <w:rsid w:val="00611B37"/>
    <w:rsid w:val="006252B4"/>
    <w:rsid w:val="006346A4"/>
    <w:rsid w:val="006411E3"/>
    <w:rsid w:val="00641ED0"/>
    <w:rsid w:val="00646BA2"/>
    <w:rsid w:val="00675EA0"/>
    <w:rsid w:val="006C08A0"/>
    <w:rsid w:val="006C47D8"/>
    <w:rsid w:val="006D2D08"/>
    <w:rsid w:val="006D2EEE"/>
    <w:rsid w:val="006E6E08"/>
    <w:rsid w:val="006F26A2"/>
    <w:rsid w:val="0070237E"/>
    <w:rsid w:val="0071345F"/>
    <w:rsid w:val="00724A4C"/>
    <w:rsid w:val="00725803"/>
    <w:rsid w:val="00725CB5"/>
    <w:rsid w:val="007307A3"/>
    <w:rsid w:val="00745FA8"/>
    <w:rsid w:val="00752315"/>
    <w:rsid w:val="0076519F"/>
    <w:rsid w:val="00787139"/>
    <w:rsid w:val="007F7794"/>
    <w:rsid w:val="008352C8"/>
    <w:rsid w:val="008535A7"/>
    <w:rsid w:val="00857E6B"/>
    <w:rsid w:val="00864CB9"/>
    <w:rsid w:val="008968C4"/>
    <w:rsid w:val="008D7C1C"/>
    <w:rsid w:val="0090324E"/>
    <w:rsid w:val="0092291B"/>
    <w:rsid w:val="00932D92"/>
    <w:rsid w:val="0094202D"/>
    <w:rsid w:val="00942D60"/>
    <w:rsid w:val="009438D7"/>
    <w:rsid w:val="0095272C"/>
    <w:rsid w:val="0096601C"/>
    <w:rsid w:val="00972024"/>
    <w:rsid w:val="00986D42"/>
    <w:rsid w:val="009F046E"/>
    <w:rsid w:val="009F04D2"/>
    <w:rsid w:val="009F2BA7"/>
    <w:rsid w:val="009F6DA0"/>
    <w:rsid w:val="00A01182"/>
    <w:rsid w:val="00A12BAE"/>
    <w:rsid w:val="00A35550"/>
    <w:rsid w:val="00A6532A"/>
    <w:rsid w:val="00AD13CB"/>
    <w:rsid w:val="00AD3FD8"/>
    <w:rsid w:val="00B17035"/>
    <w:rsid w:val="00B370A8"/>
    <w:rsid w:val="00B651A7"/>
    <w:rsid w:val="00B728AF"/>
    <w:rsid w:val="00B7586D"/>
    <w:rsid w:val="00BC7376"/>
    <w:rsid w:val="00BD669A"/>
    <w:rsid w:val="00BE1746"/>
    <w:rsid w:val="00C13F2B"/>
    <w:rsid w:val="00C33430"/>
    <w:rsid w:val="00C43D65"/>
    <w:rsid w:val="00C84833"/>
    <w:rsid w:val="00C9044F"/>
    <w:rsid w:val="00CB6B4C"/>
    <w:rsid w:val="00D2420D"/>
    <w:rsid w:val="00D26082"/>
    <w:rsid w:val="00D30170"/>
    <w:rsid w:val="00D30382"/>
    <w:rsid w:val="00D413F9"/>
    <w:rsid w:val="00D44E50"/>
    <w:rsid w:val="00D6722B"/>
    <w:rsid w:val="00D81271"/>
    <w:rsid w:val="00D90060"/>
    <w:rsid w:val="00D92B95"/>
    <w:rsid w:val="00DD5B12"/>
    <w:rsid w:val="00DF3AD4"/>
    <w:rsid w:val="00E03F71"/>
    <w:rsid w:val="00E154B5"/>
    <w:rsid w:val="00E232F0"/>
    <w:rsid w:val="00E4336A"/>
    <w:rsid w:val="00E52791"/>
    <w:rsid w:val="00E83195"/>
    <w:rsid w:val="00F00A4F"/>
    <w:rsid w:val="00F22986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F08E"/>
  <w15:chartTrackingRefBased/>
  <w15:docId w15:val="{BE630A99-E0E0-4E92-8ED7-C731078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4E2970"/>
  </w:style>
  <w:style w:type="paragraph" w:styleId="1">
    <w:name w:val="heading 1"/>
    <w:basedOn w:val="a1"/>
    <w:link w:val="10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页眉字符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页脚字符"/>
    <w:basedOn w:val="a2"/>
    <w:link w:val="a7"/>
    <w:uiPriority w:val="99"/>
    <w:rsid w:val="00380AE7"/>
  </w:style>
  <w:style w:type="character" w:customStyle="1" w:styleId="10">
    <w:name w:val="标题 1字符"/>
    <w:basedOn w:val="a2"/>
    <w:link w:val="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标题 2字符"/>
    <w:basedOn w:val="a2"/>
    <w:link w:val="20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标题 3字符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标题字符"/>
    <w:basedOn w:val="a2"/>
    <w:link w:val="aa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字符"/>
    <w:basedOn w:val="a2"/>
    <w:link w:val="41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d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ae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">
    <w:name w:val="Subtitle"/>
    <w:basedOn w:val="a1"/>
    <w:link w:val="af0"/>
    <w:uiPriority w:val="11"/>
    <w:semiHidden/>
    <w:unhideWhenUsed/>
    <w:qFormat/>
    <w:rsid w:val="002922D0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0">
    <w:name w:val="副标题字符"/>
    <w:basedOn w:val="a2"/>
    <w:link w:val="af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1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2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4">
    <w:name w:val="明显引用字符"/>
    <w:basedOn w:val="a2"/>
    <w:link w:val="af3"/>
    <w:uiPriority w:val="30"/>
    <w:semiHidden/>
    <w:rsid w:val="002922D0"/>
    <w:rPr>
      <w:i/>
      <w:iCs/>
      <w:color w:val="007FAB" w:themeColor="accent1"/>
    </w:rPr>
  </w:style>
  <w:style w:type="paragraph" w:styleId="af5">
    <w:name w:val="Quote"/>
    <w:basedOn w:val="a1"/>
    <w:next w:val="a1"/>
    <w:link w:val="af6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字符"/>
    <w:basedOn w:val="a2"/>
    <w:link w:val="af5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批注框文本字符"/>
    <w:basedOn w:val="a2"/>
    <w:link w:val="af8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正文文本 3字符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字符"/>
    <w:basedOn w:val="a2"/>
    <w:link w:val="35"/>
    <w:uiPriority w:val="99"/>
    <w:semiHidden/>
    <w:rsid w:val="002922D0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2922D0"/>
    <w:rPr>
      <w:szCs w:val="20"/>
    </w:rPr>
  </w:style>
  <w:style w:type="character" w:customStyle="1" w:styleId="afc">
    <w:name w:val="批注文字字符"/>
    <w:basedOn w:val="a2"/>
    <w:link w:val="afb"/>
    <w:uiPriority w:val="99"/>
    <w:semiHidden/>
    <w:rsid w:val="002922D0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922D0"/>
    <w:rPr>
      <w:b/>
      <w:bCs/>
    </w:rPr>
  </w:style>
  <w:style w:type="character" w:customStyle="1" w:styleId="afe">
    <w:name w:val="批注主题字符"/>
    <w:basedOn w:val="afc"/>
    <w:link w:val="afd"/>
    <w:uiPriority w:val="99"/>
    <w:semiHidden/>
    <w:rsid w:val="002922D0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字符"/>
    <w:basedOn w:val="a2"/>
    <w:link w:val="aff"/>
    <w:uiPriority w:val="99"/>
    <w:semiHidden/>
    <w:rsid w:val="002922D0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2">
    <w:name w:val="尾注文本字符"/>
    <w:basedOn w:val="a2"/>
    <w:link w:val="aff1"/>
    <w:uiPriority w:val="99"/>
    <w:semiHidden/>
    <w:rsid w:val="002922D0"/>
    <w:rPr>
      <w:szCs w:val="20"/>
    </w:rPr>
  </w:style>
  <w:style w:type="paragraph" w:styleId="aff3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5">
    <w:name w:val="脚注文本字符"/>
    <w:basedOn w:val="a2"/>
    <w:link w:val="aff4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字符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6">
    <w:name w:val="macro"/>
    <w:link w:val="aff7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7">
    <w:name w:val="宏文本字符"/>
    <w:basedOn w:val="a2"/>
    <w:link w:val="aff6"/>
    <w:uiPriority w:val="99"/>
    <w:semiHidden/>
    <w:rsid w:val="002922D0"/>
    <w:rPr>
      <w:rFonts w:ascii="Consolas" w:hAnsi="Consolas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9">
    <w:name w:val="纯文本字符"/>
    <w:basedOn w:val="a2"/>
    <w:link w:val="aff8"/>
    <w:uiPriority w:val="99"/>
    <w:semiHidden/>
    <w:rsid w:val="002922D0"/>
    <w:rPr>
      <w:rFonts w:ascii="Consolas" w:hAnsi="Consolas"/>
      <w:szCs w:val="21"/>
    </w:rPr>
  </w:style>
  <w:style w:type="paragraph" w:styleId="affa">
    <w:name w:val="Bibliography"/>
    <w:basedOn w:val="a1"/>
    <w:next w:val="a1"/>
    <w:uiPriority w:val="37"/>
    <w:semiHidden/>
    <w:unhideWhenUsed/>
    <w:rsid w:val="006C47D8"/>
  </w:style>
  <w:style w:type="paragraph" w:styleId="affb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affc">
    <w:name w:val="Body Text"/>
    <w:basedOn w:val="a1"/>
    <w:link w:val="affd"/>
    <w:uiPriority w:val="99"/>
    <w:semiHidden/>
    <w:unhideWhenUsed/>
    <w:rsid w:val="006C47D8"/>
    <w:pPr>
      <w:spacing w:after="120"/>
    </w:pPr>
  </w:style>
  <w:style w:type="character" w:customStyle="1" w:styleId="affd">
    <w:name w:val="正文文本字符"/>
    <w:basedOn w:val="a2"/>
    <w:link w:val="affc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semiHidden/>
    <w:rsid w:val="006C47D8"/>
  </w:style>
  <w:style w:type="paragraph" w:styleId="affe">
    <w:name w:val="Body Text First Indent"/>
    <w:basedOn w:val="affc"/>
    <w:link w:val="afff"/>
    <w:uiPriority w:val="99"/>
    <w:semiHidden/>
    <w:unhideWhenUsed/>
    <w:rsid w:val="006C47D8"/>
    <w:pPr>
      <w:spacing w:after="260"/>
      <w:ind w:firstLine="360"/>
    </w:pPr>
  </w:style>
  <w:style w:type="character" w:customStyle="1" w:styleId="afff">
    <w:name w:val="正文首行缩进字符"/>
    <w:basedOn w:val="affd"/>
    <w:link w:val="affe"/>
    <w:uiPriority w:val="99"/>
    <w:semiHidden/>
    <w:rsid w:val="006C47D8"/>
  </w:style>
  <w:style w:type="paragraph" w:styleId="afff0">
    <w:name w:val="Body Text Indent"/>
    <w:basedOn w:val="a1"/>
    <w:link w:val="afff1"/>
    <w:uiPriority w:val="99"/>
    <w:semiHidden/>
    <w:unhideWhenUsed/>
    <w:rsid w:val="006C47D8"/>
    <w:pPr>
      <w:spacing w:after="120"/>
      <w:ind w:left="360"/>
    </w:pPr>
  </w:style>
  <w:style w:type="character" w:customStyle="1" w:styleId="afff1">
    <w:name w:val="正文文本缩进字符"/>
    <w:basedOn w:val="a2"/>
    <w:link w:val="afff0"/>
    <w:uiPriority w:val="99"/>
    <w:semiHidden/>
    <w:rsid w:val="006C47D8"/>
  </w:style>
  <w:style w:type="paragraph" w:styleId="25">
    <w:name w:val="Body Text First Indent 2"/>
    <w:basedOn w:val="afff0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正文首行缩进 2字符"/>
    <w:basedOn w:val="afff1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uiPriority w:val="99"/>
    <w:semiHidden/>
    <w:rsid w:val="006C47D8"/>
  </w:style>
  <w:style w:type="paragraph" w:styleId="afff2">
    <w:name w:val="Closing"/>
    <w:basedOn w:val="a1"/>
    <w:link w:val="afff3"/>
    <w:uiPriority w:val="99"/>
    <w:semiHidden/>
    <w:unhideWhenUsed/>
    <w:rsid w:val="006C47D8"/>
    <w:pPr>
      <w:spacing w:after="0"/>
      <w:ind w:left="4320"/>
    </w:pPr>
  </w:style>
  <w:style w:type="character" w:customStyle="1" w:styleId="afff3">
    <w:name w:val="结束语字符"/>
    <w:basedOn w:val="a2"/>
    <w:link w:val="afff2"/>
    <w:uiPriority w:val="99"/>
    <w:semiHidden/>
    <w:rsid w:val="006C47D8"/>
  </w:style>
  <w:style w:type="table" w:styleId="afff4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5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6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8">
    <w:name w:val="Date"/>
    <w:basedOn w:val="a1"/>
    <w:next w:val="a1"/>
    <w:link w:val="afff9"/>
    <w:uiPriority w:val="99"/>
    <w:semiHidden/>
    <w:unhideWhenUsed/>
    <w:rsid w:val="006C47D8"/>
  </w:style>
  <w:style w:type="character" w:customStyle="1" w:styleId="afff9">
    <w:name w:val="日期字符"/>
    <w:basedOn w:val="a2"/>
    <w:link w:val="afff8"/>
    <w:uiPriority w:val="99"/>
    <w:semiHidden/>
    <w:rsid w:val="006C47D8"/>
  </w:style>
  <w:style w:type="paragraph" w:styleId="afffa">
    <w:name w:val="E-mail Signature"/>
    <w:basedOn w:val="a1"/>
    <w:link w:val="afffb"/>
    <w:uiPriority w:val="99"/>
    <w:semiHidden/>
    <w:unhideWhenUsed/>
    <w:rsid w:val="006C47D8"/>
    <w:pPr>
      <w:spacing w:after="0"/>
    </w:pPr>
  </w:style>
  <w:style w:type="character" w:customStyle="1" w:styleId="afffb">
    <w:name w:val="电子邮件签名字符"/>
    <w:basedOn w:val="a2"/>
    <w:link w:val="afffa"/>
    <w:uiPriority w:val="99"/>
    <w:semiHidden/>
    <w:rsid w:val="006C47D8"/>
  </w:style>
  <w:style w:type="character" w:styleId="afffc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d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e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标题 5字符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标题 6字符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HTML 地址字符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f0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1">
    <w:name w:val="index heading"/>
    <w:basedOn w:val="a1"/>
    <w:next w:val="12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2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3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6C47D8"/>
  </w:style>
  <w:style w:type="paragraph" w:styleId="affff7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9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310">
    <w:name w:val="列表 3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410">
    <w:name w:val="列表 4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1"/>
    <w:link w:val="affffb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信息标题字符"/>
    <w:basedOn w:val="a2"/>
    <w:link w:val="affffa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6C47D8"/>
    <w:pPr>
      <w:spacing w:after="0"/>
    </w:pPr>
  </w:style>
  <w:style w:type="paragraph" w:styleId="affffd">
    <w:name w:val="Normal (Web)"/>
    <w:basedOn w:val="a1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6C47D8"/>
    <w:pPr>
      <w:spacing w:after="0"/>
    </w:pPr>
  </w:style>
  <w:style w:type="character" w:customStyle="1" w:styleId="afffff0">
    <w:name w:val="注释标题字符"/>
    <w:basedOn w:val="a2"/>
    <w:link w:val="afffff"/>
    <w:uiPriority w:val="99"/>
    <w:semiHidden/>
    <w:rsid w:val="006C47D8"/>
  </w:style>
  <w:style w:type="character" w:styleId="afffff1">
    <w:name w:val="page number"/>
    <w:basedOn w:val="a2"/>
    <w:uiPriority w:val="99"/>
    <w:semiHidden/>
    <w:unhideWhenUsed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6C47D8"/>
  </w:style>
  <w:style w:type="character" w:customStyle="1" w:styleId="afffff3">
    <w:name w:val="称呼字符"/>
    <w:basedOn w:val="a2"/>
    <w:link w:val="afffff2"/>
    <w:uiPriority w:val="99"/>
    <w:semiHidden/>
    <w:rsid w:val="006C47D8"/>
  </w:style>
  <w:style w:type="paragraph" w:styleId="afffff4">
    <w:name w:val="Signature"/>
    <w:basedOn w:val="a1"/>
    <w:link w:val="afffff5"/>
    <w:uiPriority w:val="99"/>
    <w:semiHidden/>
    <w:unhideWhenUsed/>
    <w:rsid w:val="006C47D8"/>
    <w:pPr>
      <w:spacing w:after="0"/>
      <w:ind w:left="4320"/>
    </w:pPr>
  </w:style>
  <w:style w:type="character" w:customStyle="1" w:styleId="afffff5">
    <w:name w:val="签名字符"/>
    <w:basedOn w:val="a2"/>
    <w:link w:val="afffff4"/>
    <w:uiPriority w:val="99"/>
    <w:semiHidden/>
    <w:rsid w:val="006C47D8"/>
  </w:style>
  <w:style w:type="character" w:styleId="afffff6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5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engli888/Parking-charge-system" TargetMode="External"/><Relationship Id="rId12" Type="http://schemas.openxmlformats.org/officeDocument/2006/relationships/hyperlink" Target="https://github.com/Chengli888/Jidong-online-shopping-website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Chengli888/ASA-Meeting-Application" TargetMode="External"/><Relationship Id="rId10" Type="http://schemas.openxmlformats.org/officeDocument/2006/relationships/hyperlink" Target="https://github.com/Chengli888/bookstore_springb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229578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37380B70C549F5A1125A88CF1AE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154A-EE06-4E23-9204-FD359749F5A5}"/>
      </w:docPartPr>
      <w:docPartBody>
        <w:p w:rsidR="004B5172" w:rsidRDefault="00E97FA7">
          <w:pPr>
            <w:pStyle w:val="D137380B70C549F5A1125A88CF1AEA18"/>
          </w:pPr>
          <w:r>
            <w:t>First Name</w:t>
          </w:r>
        </w:p>
      </w:docPartBody>
    </w:docPart>
    <w:docPart>
      <w:docPartPr>
        <w:name w:val="B2C6412CE89A4F22A634148921C7B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747B-2BF6-4C3D-8083-805A27F6F3BE}"/>
      </w:docPartPr>
      <w:docPartBody>
        <w:p w:rsidR="004B5172" w:rsidRDefault="00E97FA7">
          <w:pPr>
            <w:pStyle w:val="B2C6412CE89A4F22A634148921C7BD6A"/>
          </w:pPr>
          <w:r>
            <w:t>Last Name</w:t>
          </w:r>
        </w:p>
      </w:docPartBody>
    </w:docPart>
    <w:docPart>
      <w:docPartPr>
        <w:name w:val="F09105D4E94A40258EFB18139C61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AA18-F70E-4E42-B713-92B72C41C10B}"/>
      </w:docPartPr>
      <w:docPartBody>
        <w:p w:rsidR="004B5172" w:rsidRDefault="00E97FA7">
          <w:pPr>
            <w:pStyle w:val="F09105D4E94A40258EFB18139C610EC4"/>
          </w:pPr>
          <w:r w:rsidRPr="009D0878">
            <w:t>Address</w:t>
          </w:r>
        </w:p>
      </w:docPartBody>
    </w:docPart>
    <w:docPart>
      <w:docPartPr>
        <w:name w:val="F0D5FADA03C948EDBE2F07272BEED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B0F4-746F-4E63-BF41-A38DDCDB7C3C}"/>
      </w:docPartPr>
      <w:docPartBody>
        <w:p w:rsidR="004B5172" w:rsidRDefault="00E97FA7">
          <w:pPr>
            <w:pStyle w:val="F0D5FADA03C948EDBE2F07272BEED965"/>
          </w:pPr>
          <w:r w:rsidRPr="009D0878">
            <w:t>Phone</w:t>
          </w:r>
        </w:p>
      </w:docPartBody>
    </w:docPart>
    <w:docPart>
      <w:docPartPr>
        <w:name w:val="5849BDD2278745A39E5850CB2776A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E18A9-DA08-48FC-9735-52FAACB329DF}"/>
      </w:docPartPr>
      <w:docPartBody>
        <w:p w:rsidR="004B5172" w:rsidRDefault="00E97FA7">
          <w:pPr>
            <w:pStyle w:val="5849BDD2278745A39E5850CB2776AE2C"/>
          </w:pPr>
          <w:r w:rsidRPr="009D0878">
            <w:t>Email</w:t>
          </w:r>
        </w:p>
      </w:docPartBody>
    </w:docPart>
    <w:docPart>
      <w:docPartPr>
        <w:name w:val="25FC9D984D544786B5748EB4C193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80397-FD15-4698-8A74-F3E85E1747D2}"/>
      </w:docPartPr>
      <w:docPartBody>
        <w:p w:rsidR="004B5172" w:rsidRDefault="00E97FA7">
          <w:pPr>
            <w:pStyle w:val="25FC9D984D544786B5748EB4C19398EF"/>
          </w:pPr>
          <w:r w:rsidRPr="009D0878">
            <w:t>LinkedIn Profile</w:t>
          </w:r>
        </w:p>
      </w:docPartBody>
    </w:docPart>
    <w:docPart>
      <w:docPartPr>
        <w:name w:val="1D7E2B29B9164B6A996739262EF9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7C8B7-3D65-46B3-B700-79C12A963E42}"/>
      </w:docPartPr>
      <w:docPartBody>
        <w:p w:rsidR="004B5172" w:rsidRDefault="00E97FA7">
          <w:pPr>
            <w:pStyle w:val="1D7E2B29B9164B6A996739262EF9FAF9"/>
          </w:pPr>
          <w:r>
            <w:t>Skills</w:t>
          </w:r>
        </w:p>
      </w:docPartBody>
    </w:docPart>
    <w:docPart>
      <w:docPartPr>
        <w:name w:val="3B8BD02E933946E2937F6B537CF9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26F9-49AB-4AE4-A854-0CE54BA22623}"/>
      </w:docPartPr>
      <w:docPartBody>
        <w:p w:rsidR="004B5172" w:rsidRDefault="00E97FA7">
          <w:pPr>
            <w:pStyle w:val="3B8BD02E933946E2937F6B537CF9C675"/>
          </w:pPr>
          <w:r w:rsidRPr="00AD3FD8">
            <w:t>Experience</w:t>
          </w:r>
        </w:p>
      </w:docPartBody>
    </w:docPart>
    <w:docPart>
      <w:docPartPr>
        <w:name w:val="99584C05850745AAB002275E9A99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A4A8-2463-4B15-91CF-582377E1BF8D}"/>
      </w:docPartPr>
      <w:docPartBody>
        <w:p w:rsidR="004B5172" w:rsidRDefault="00E97FA7">
          <w:pPr>
            <w:pStyle w:val="99584C05850745AAB002275E9A996D44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A7"/>
    <w:rsid w:val="0045361C"/>
    <w:rsid w:val="004B5172"/>
    <w:rsid w:val="0063562A"/>
    <w:rsid w:val="006A2312"/>
    <w:rsid w:val="007D6209"/>
    <w:rsid w:val="00A2224A"/>
    <w:rsid w:val="00A82736"/>
    <w:rsid w:val="00B032D0"/>
    <w:rsid w:val="00BD7854"/>
    <w:rsid w:val="00CB6360"/>
    <w:rsid w:val="00D51615"/>
    <w:rsid w:val="00E97FA7"/>
    <w:rsid w:val="00E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37380B70C549F5A1125A88CF1AEA18">
    <w:name w:val="D137380B70C549F5A1125A88CF1AEA18"/>
  </w:style>
  <w:style w:type="paragraph" w:customStyle="1" w:styleId="B2C6412CE89A4F22A634148921C7BD6A">
    <w:name w:val="B2C6412CE89A4F22A634148921C7BD6A"/>
  </w:style>
  <w:style w:type="paragraph" w:customStyle="1" w:styleId="F09105D4E94A40258EFB18139C610EC4">
    <w:name w:val="F09105D4E94A40258EFB18139C610EC4"/>
  </w:style>
  <w:style w:type="paragraph" w:customStyle="1" w:styleId="F0D5FADA03C948EDBE2F07272BEED965">
    <w:name w:val="F0D5FADA03C948EDBE2F07272BEED965"/>
  </w:style>
  <w:style w:type="paragraph" w:customStyle="1" w:styleId="5849BDD2278745A39E5850CB2776AE2C">
    <w:name w:val="5849BDD2278745A39E5850CB2776AE2C"/>
  </w:style>
  <w:style w:type="paragraph" w:customStyle="1" w:styleId="25FC9D984D544786B5748EB4C19398EF">
    <w:name w:val="25FC9D984D544786B5748EB4C19398EF"/>
  </w:style>
  <w:style w:type="paragraph" w:customStyle="1" w:styleId="B4E8DF24598D43FEA8899F475DB3CFA4">
    <w:name w:val="B4E8DF24598D43FEA8899F475DB3CFA4"/>
  </w:style>
  <w:style w:type="paragraph" w:customStyle="1" w:styleId="E3A83E0DA73E43FB98756ABB50815434">
    <w:name w:val="E3A83E0DA73E43FB98756ABB50815434"/>
  </w:style>
  <w:style w:type="paragraph" w:customStyle="1" w:styleId="1D7E2B29B9164B6A996739262EF9FAF9">
    <w:name w:val="1D7E2B29B9164B6A996739262EF9FAF9"/>
  </w:style>
  <w:style w:type="paragraph" w:customStyle="1" w:styleId="CAFB448E4A894CB3AD8D15B325CFA282">
    <w:name w:val="CAFB448E4A894CB3AD8D15B325CFA282"/>
  </w:style>
  <w:style w:type="paragraph" w:customStyle="1" w:styleId="91C4D46274424F8EA0F6CA1AF396E3ED">
    <w:name w:val="91C4D46274424F8EA0F6CA1AF396E3ED"/>
  </w:style>
  <w:style w:type="paragraph" w:customStyle="1" w:styleId="3E034859CE80458CAA7D319DE8FF742B">
    <w:name w:val="3E034859CE80458CAA7D319DE8FF742B"/>
  </w:style>
  <w:style w:type="paragraph" w:customStyle="1" w:styleId="915180383E9B46738EA402A729701787">
    <w:name w:val="915180383E9B46738EA402A729701787"/>
  </w:style>
  <w:style w:type="paragraph" w:customStyle="1" w:styleId="18E256A8B3DF46D8A7B9A32A11E42F51">
    <w:name w:val="18E256A8B3DF46D8A7B9A32A11E42F51"/>
  </w:style>
  <w:style w:type="paragraph" w:customStyle="1" w:styleId="3B8BD02E933946E2937F6B537CF9C675">
    <w:name w:val="3B8BD02E933946E2937F6B537CF9C675"/>
  </w:style>
  <w:style w:type="paragraph" w:customStyle="1" w:styleId="A0969C6118EF4E82AE728E4AB8ED7E3D">
    <w:name w:val="A0969C6118EF4E82AE728E4AB8ED7E3D"/>
  </w:style>
  <w:style w:type="paragraph" w:customStyle="1" w:styleId="887E0FF072B146B2B4286261DF2BE955">
    <w:name w:val="887E0FF072B146B2B4286261DF2BE955"/>
  </w:style>
  <w:style w:type="paragraph" w:customStyle="1" w:styleId="24FB728F9AB6426982AA32059F217B4A">
    <w:name w:val="24FB728F9AB6426982AA32059F217B4A"/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FACA2C9CFD3423CB3320BC110712FBC">
    <w:name w:val="0FACA2C9CFD3423CB3320BC110712FBC"/>
  </w:style>
  <w:style w:type="paragraph" w:customStyle="1" w:styleId="D721D4740D1843D6A2E9B597627D4A8F">
    <w:name w:val="D721D4740D1843D6A2E9B597627D4A8F"/>
  </w:style>
  <w:style w:type="paragraph" w:customStyle="1" w:styleId="DD04E914D75B41F888B2591AF53418FE">
    <w:name w:val="DD04E914D75B41F888B2591AF53418FE"/>
  </w:style>
  <w:style w:type="paragraph" w:customStyle="1" w:styleId="054274C0F51C416C84C210B2E74D977F">
    <w:name w:val="054274C0F51C416C84C210B2E74D977F"/>
  </w:style>
  <w:style w:type="paragraph" w:customStyle="1" w:styleId="D184389BAD034B0986F43596D65B7444">
    <w:name w:val="D184389BAD034B0986F43596D65B7444"/>
  </w:style>
  <w:style w:type="paragraph" w:customStyle="1" w:styleId="B2F4E8938649431787B2C88DB4BC8C8F">
    <w:name w:val="B2F4E8938649431787B2C88DB4BC8C8F"/>
  </w:style>
  <w:style w:type="paragraph" w:customStyle="1" w:styleId="265A1A22F6EC4BED9643930715718AF0">
    <w:name w:val="265A1A22F6EC4BED9643930715718AF0"/>
  </w:style>
  <w:style w:type="paragraph" w:customStyle="1" w:styleId="99584C05850745AAB002275E9A996D44">
    <w:name w:val="99584C05850745AAB002275E9A996D44"/>
  </w:style>
  <w:style w:type="paragraph" w:customStyle="1" w:styleId="CE25319E328A45C6B7B07983E1B1EEE1">
    <w:name w:val="CE25319E328A45C6B7B07983E1B1EEE1"/>
  </w:style>
  <w:style w:type="paragraph" w:customStyle="1" w:styleId="C0B85FB68BE843359C0C59AAB0A81C2B">
    <w:name w:val="C0B85FB68BE843359C0C59AAB0A81C2B"/>
  </w:style>
  <w:style w:type="paragraph" w:customStyle="1" w:styleId="93F4057E19DC4003BC8E108AC2946A19">
    <w:name w:val="93F4057E19DC4003BC8E108AC2946A19"/>
  </w:style>
  <w:style w:type="paragraph" w:customStyle="1" w:styleId="D080C14E615F4A29A91B37BD9A51193D">
    <w:name w:val="D080C14E615F4A29A91B37BD9A51193D"/>
  </w:style>
  <w:style w:type="paragraph" w:customStyle="1" w:styleId="FADDA23EC27C492680E27E0498E6E647">
    <w:name w:val="FADDA23EC27C492680E27E0498E6E647"/>
  </w:style>
  <w:style w:type="paragraph" w:customStyle="1" w:styleId="8FE23044772248B788EB2C4A0178460D">
    <w:name w:val="8FE23044772248B788EB2C4A0178460D"/>
  </w:style>
  <w:style w:type="paragraph" w:customStyle="1" w:styleId="A64FE9E9390F49F29B39271622AB994D">
    <w:name w:val="A64FE9E9390F49F29B39271622AB994D"/>
  </w:style>
  <w:style w:type="paragraph" w:customStyle="1" w:styleId="AC414BC11669481DBD418B3606726DE3">
    <w:name w:val="AC414BC11669481DBD418B3606726DE3"/>
  </w:style>
  <w:style w:type="paragraph" w:customStyle="1" w:styleId="A560AD96853849ADA93C2F3308016117">
    <w:name w:val="A560AD96853849ADA93C2F3308016117"/>
  </w:style>
  <w:style w:type="paragraph" w:customStyle="1" w:styleId="6A27CA97063C46E888896B4A686B3204">
    <w:name w:val="6A27CA97063C46E888896B4A686B3204"/>
  </w:style>
  <w:style w:type="paragraph" w:customStyle="1" w:styleId="5803901CABCF44B2AE9D1FDA2BE1C711">
    <w:name w:val="5803901CABCF44B2AE9D1FDA2BE1C711"/>
  </w:style>
  <w:style w:type="paragraph" w:customStyle="1" w:styleId="688D7D58689E47F3A8EEB9EBD427A448">
    <w:name w:val="688D7D58689E47F3A8EEB9EBD427A448"/>
  </w:style>
  <w:style w:type="paragraph" w:customStyle="1" w:styleId="A009AA2F4A2E49BBA1997484802367E4">
    <w:name w:val="A009AA2F4A2E49BBA1997484802367E4"/>
    <w:rsid w:val="00E97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</Abstract>
  <CompanyAddress>West Long Branch, New jersey</CompanyAddress>
  <CompanyPhone>7322689037</CompanyPhone>
  <CompanyFax/>
  <CompanyEmail>lc1209724@gmail.com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18187-24AD-304B-BE0E-256AE23F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C:\Users\s1229578\AppData\Roaming\Microsoft\Templates\Balanced Resume (Modern design).dotx</Template>
  <TotalTime>36</TotalTime>
  <Pages>2</Pages>
  <Words>522</Words>
  <Characters>2979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O. Audu</dc:creator>
  <cp:keywords>https:/www.linkedin.com/in/Li-Cheng-Leroy</cp:keywords>
  <dc:description/>
  <cp:lastModifiedBy>Li Cheng</cp:lastModifiedBy>
  <cp:revision>21</cp:revision>
  <cp:lastPrinted>2018-03-05T20:34:00Z</cp:lastPrinted>
  <dcterms:created xsi:type="dcterms:W3CDTF">2018-03-05T22:11:00Z</dcterms:created>
  <dcterms:modified xsi:type="dcterms:W3CDTF">2018-07-12T15:32:00Z</dcterms:modified>
  <cp:category>Cheng</cp:category>
</cp:coreProperties>
</file>